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7B" w:rsidRPr="00970ACE" w:rsidRDefault="0067717B" w:rsidP="00C30807">
      <w:r>
        <w:t>- ΤΟ ΦΟΝΤΟ ΝΑ ΓΙΝΕΙ ΑΥΤΟ ΤΟ ΔΙΑΦΑΝΟ ΓΚΡΙ ΠΟΥ ΕΙΠΑΜΕ</w:t>
      </w:r>
      <w:r w:rsidRPr="00970ACE">
        <w:t xml:space="preserve">   </w:t>
      </w:r>
      <w:r w:rsidRPr="00BE5FD7">
        <w:rPr>
          <w:color w:val="FF0000"/>
        </w:rPr>
        <w:t>----</w:t>
      </w:r>
      <w:r w:rsidRPr="00BE5FD7">
        <w:rPr>
          <w:color w:val="FF0000"/>
          <w:lang w:val="en-US"/>
        </w:rPr>
        <w:t>DONE</w:t>
      </w:r>
    </w:p>
    <w:p w:rsidR="0067717B" w:rsidRPr="00970ACE" w:rsidRDefault="0067717B" w:rsidP="00C30807">
      <w:r w:rsidRPr="00970ACE">
        <w:t xml:space="preserve">- </w:t>
      </w:r>
      <w:r>
        <w:t>ΣΤΟ</w:t>
      </w:r>
      <w:r w:rsidRPr="00970ACE">
        <w:t xml:space="preserve"> </w:t>
      </w:r>
      <w:r w:rsidRPr="00970ACE">
        <w:rPr>
          <w:lang w:val="en-US"/>
        </w:rPr>
        <w:t>SITE</w:t>
      </w:r>
      <w:r w:rsidRPr="00970ACE">
        <w:t xml:space="preserve"> </w:t>
      </w:r>
      <w:r>
        <w:t>ΣΤΑ</w:t>
      </w:r>
      <w:r w:rsidRPr="00970ACE">
        <w:t xml:space="preserve"> </w:t>
      </w:r>
      <w:r>
        <w:t>ΑΓΓΛΙΚΑ</w:t>
      </w:r>
      <w:r w:rsidRPr="00970ACE">
        <w:t xml:space="preserve"> </w:t>
      </w:r>
      <w:r>
        <w:t>ΤΟ</w:t>
      </w:r>
      <w:r w:rsidRPr="00970ACE">
        <w:t xml:space="preserve"> </w:t>
      </w:r>
      <w:r w:rsidRPr="00970ACE">
        <w:rPr>
          <w:lang w:val="en-US"/>
        </w:rPr>
        <w:t>KOLIATSOU</w:t>
      </w:r>
      <w:r w:rsidRPr="00970ACE">
        <w:t xml:space="preserve"> </w:t>
      </w:r>
      <w:r w:rsidRPr="00970ACE">
        <w:rPr>
          <w:lang w:val="en-US"/>
        </w:rPr>
        <w:t>SQUARE</w:t>
      </w:r>
      <w:r w:rsidRPr="00970ACE">
        <w:t xml:space="preserve"> </w:t>
      </w:r>
      <w:r w:rsidRPr="00970ACE">
        <w:rPr>
          <w:lang w:val="en-US"/>
        </w:rPr>
        <w:t>EINAI</w:t>
      </w:r>
      <w:r w:rsidRPr="00970ACE">
        <w:t xml:space="preserve"> </w:t>
      </w:r>
      <w:r w:rsidRPr="00970ACE">
        <w:rPr>
          <w:lang w:val="en-US"/>
        </w:rPr>
        <w:t>KILIATSOU</w:t>
      </w:r>
      <w:r w:rsidRPr="00970ACE">
        <w:t xml:space="preserve"> </w:t>
      </w:r>
      <w:r>
        <w:t>ΚΑΙ</w:t>
      </w:r>
      <w:r w:rsidRPr="00970ACE">
        <w:t xml:space="preserve"> </w:t>
      </w:r>
      <w:r>
        <w:t>ΤΟ</w:t>
      </w:r>
      <w:r w:rsidRPr="00970ACE">
        <w:t xml:space="preserve"> 5 </w:t>
      </w:r>
      <w:r w:rsidRPr="00970ACE">
        <w:rPr>
          <w:lang w:val="en-US"/>
        </w:rPr>
        <w:t>MINUTES</w:t>
      </w:r>
      <w:r w:rsidRPr="00970ACE">
        <w:t xml:space="preserve"> </w:t>
      </w:r>
      <w:r w:rsidRPr="00970ACE">
        <w:rPr>
          <w:lang w:val="en-US"/>
        </w:rPr>
        <w:t>WALK</w:t>
      </w:r>
      <w:r w:rsidRPr="00970ACE">
        <w:t xml:space="preserve"> </w:t>
      </w:r>
      <w:r>
        <w:t>ΝΑ</w:t>
      </w:r>
      <w:r w:rsidRPr="00970ACE">
        <w:t xml:space="preserve"> </w:t>
      </w:r>
      <w:r>
        <w:t>ΓΙΝΕΙ</w:t>
      </w:r>
      <w:r w:rsidRPr="00970ACE">
        <w:t xml:space="preserve"> </w:t>
      </w:r>
      <w:r w:rsidRPr="00970ACE">
        <w:rPr>
          <w:lang w:val="en-US"/>
        </w:rPr>
        <w:t>ALSO</w:t>
      </w:r>
      <w:r w:rsidRPr="00970ACE">
        <w:t xml:space="preserve"> 4 </w:t>
      </w:r>
      <w:r w:rsidRPr="00970ACE">
        <w:rPr>
          <w:lang w:val="en-US"/>
        </w:rPr>
        <w:t>MINUTES</w:t>
      </w:r>
      <w:r w:rsidRPr="00970ACE">
        <w:t xml:space="preserve"> </w:t>
      </w:r>
      <w:r w:rsidRPr="00970ACE">
        <w:rPr>
          <w:lang w:val="en-US"/>
        </w:rPr>
        <w:t>WALK</w:t>
      </w:r>
      <w:r w:rsidRPr="00970ACE">
        <w:t xml:space="preserve">, </w:t>
      </w:r>
      <w:r>
        <w:t>ΕΠΙΣΗΣ</w:t>
      </w:r>
      <w:r w:rsidRPr="00970ACE">
        <w:t xml:space="preserve"> </w:t>
      </w:r>
      <w:r>
        <w:t>ΤΑ</w:t>
      </w:r>
      <w:r w:rsidRPr="00970ACE">
        <w:t xml:space="preserve"> </w:t>
      </w:r>
      <w:r>
        <w:t>ΒΕΛΑΚΙΑ</w:t>
      </w:r>
      <w:r w:rsidRPr="00970ACE">
        <w:t xml:space="preserve"> ( </w:t>
      </w:r>
      <w:r>
        <w:t>ΠΑΝΩ</w:t>
      </w:r>
      <w:r w:rsidRPr="00970ACE">
        <w:t>,</w:t>
      </w:r>
      <w:r>
        <w:t>ΚΑΤΩ</w:t>
      </w:r>
      <w:r w:rsidRPr="00970ACE">
        <w:t xml:space="preserve"> ) </w:t>
      </w:r>
      <w:r>
        <w:t>ΣΤΑ</w:t>
      </w:r>
      <w:r w:rsidRPr="00970ACE">
        <w:t xml:space="preserve"> </w:t>
      </w:r>
      <w:r w:rsidRPr="00970ACE">
        <w:rPr>
          <w:lang w:val="en-US"/>
        </w:rPr>
        <w:t>STUDIOS</w:t>
      </w:r>
      <w:r w:rsidRPr="00970ACE">
        <w:t xml:space="preserve"> </w:t>
      </w:r>
      <w:r>
        <w:t>ΔΕΝ</w:t>
      </w:r>
      <w:r w:rsidRPr="00970ACE">
        <w:t xml:space="preserve"> </w:t>
      </w:r>
      <w:r>
        <w:t>ΚΛΙΚΑΡΟΝΤΕ</w:t>
      </w:r>
      <w:r w:rsidRPr="00970ACE">
        <w:t xml:space="preserve">  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>
      <w:r>
        <w:t>- ΝΑ ΒΑΛΕΙ ΤΙΣ ΚΑΙΝΟΥΡΓΙΕΣ ΚΑΤΟΨΕΙΣ ΠΟΥ ΕΦΤΙΑΞΑ  ΣΤΗΝ ΣΕΛΙΔΑ STUDIOS ΚΑΙ ΝΑ ΤΙΣ ΟΝΟΜΑΣΕΙ ΑΝΑΛΟΓΑ ΜΕ ΤΟ ΔΙΑΜΕΡΙΣΜΑ 1Α,1Β,2Α ΚΤΛ ( ΤΟ ΚΑΘΕ ΑΡΧΕΙΟ ΕΧΕΙ ΤΟ ΟΝΟΜΑ ΤΟΥ ΔΙΑΜΕΡΙΣΜΑΤΟΣ )</w:t>
      </w:r>
    </w:p>
    <w:p w:rsidR="0067717B" w:rsidRPr="00C30807" w:rsidRDefault="0067717B" w:rsidP="00C30807">
      <w:pPr>
        <w:rPr>
          <w:lang w:val="en-US"/>
        </w:rPr>
      </w:pPr>
      <w:r w:rsidRPr="00C30807">
        <w:rPr>
          <w:lang w:val="en-US"/>
        </w:rPr>
        <w:t xml:space="preserve">- </w:t>
      </w:r>
      <w:r>
        <w:t>ΣΤΗΝ</w:t>
      </w:r>
      <w:r w:rsidRPr="00C30807">
        <w:rPr>
          <w:lang w:val="en-US"/>
        </w:rPr>
        <w:t xml:space="preserve"> </w:t>
      </w:r>
      <w:r>
        <w:t>ΣΕΛΙΔΑ</w:t>
      </w:r>
      <w:r w:rsidRPr="00C30807">
        <w:rPr>
          <w:lang w:val="en-US"/>
        </w:rPr>
        <w:t xml:space="preserve"> BENEFITS </w:t>
      </w:r>
      <w:r>
        <w:t>ΣΤΑ</w:t>
      </w:r>
      <w:r w:rsidRPr="00C30807">
        <w:rPr>
          <w:lang w:val="en-US"/>
        </w:rPr>
        <w:t xml:space="preserve"> </w:t>
      </w:r>
      <w:r>
        <w:t>ΑΓΓΛΙΚΑ</w:t>
      </w:r>
      <w:r w:rsidRPr="00C30807">
        <w:rPr>
          <w:lang w:val="en-US"/>
        </w:rPr>
        <w:t xml:space="preserve"> TO "PROXIMITY TO AGIOS NICOLAOS" </w:t>
      </w:r>
      <w:r>
        <w:t>ΝΑ</w:t>
      </w:r>
      <w:r w:rsidRPr="00C30807">
        <w:rPr>
          <w:lang w:val="en-US"/>
        </w:rPr>
        <w:t xml:space="preserve"> </w:t>
      </w:r>
      <w:r>
        <w:t>ΓΙΝΕΙ</w:t>
      </w:r>
      <w:r w:rsidRPr="00C30807">
        <w:rPr>
          <w:lang w:val="en-US"/>
        </w:rPr>
        <w:t xml:space="preserve"> "Proximity 4 minutes walk to Agios Nicolaos"</w:t>
      </w:r>
      <w:r>
        <w:rPr>
          <w:lang w:val="en-US"/>
        </w:rPr>
        <w:t xml:space="preserve"> ----</w:t>
      </w:r>
      <w:r w:rsidRPr="00BE5FD7">
        <w:rPr>
          <w:color w:val="FF0000"/>
          <w:lang w:val="en-US"/>
        </w:rPr>
        <w:t>DONE</w:t>
      </w:r>
    </w:p>
    <w:p w:rsidR="0067717B" w:rsidRPr="00BE5FD7" w:rsidRDefault="0067717B" w:rsidP="00C30807">
      <w:r>
        <w:t>- ΣΤΗΝ ΣΕΛΙΔΑ CONTACT ΣΤΑ 2 ΤΗΛΕΦΩΝΑ ΝΑ ΜΠΕΙ ΤΟ +</w:t>
      </w:r>
      <w:r w:rsidRPr="00BE5FD7">
        <w:t xml:space="preserve">  ----</w:t>
      </w:r>
      <w:r w:rsidRPr="00BE5FD7">
        <w:rPr>
          <w:color w:val="FF0000"/>
          <w:lang w:val="en-US"/>
        </w:rPr>
        <w:t>DONE</w:t>
      </w:r>
    </w:p>
    <w:p w:rsidR="0067717B" w:rsidRPr="00970ACE" w:rsidRDefault="0067717B" w:rsidP="00C30807">
      <w:r>
        <w:t>- ΣΤΗΝ ΣΕΛΙΔΑ PHOTOS ΝΑ ΦΤΙΑΞΕΙ ΧΩΡΟ ΣΤΑ ΜΙΚΡΑ ΕΙΚΟΝΙΔΙΑ ΓΙΑ ΝΑ ΧΩΡΕΣΕΙ ΑΛΛΗ ΜΙΑ ΣΤΗΛΗ ΕΤΣΙ ΩΣΤΕ ΝΑ ΧΩΡΕΣΟΥΝ ΣΥΝΟΛΙΚΑ 21 ΦΩΤΟ ΑΝΤΙ ΓΙΑ 14 ΠΟΥ ΕΙΝΑΙ ΤΩΡΑ</w:t>
      </w:r>
      <w:r w:rsidRPr="00970ACE">
        <w:t xml:space="preserve">  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>
      <w:r>
        <w:t>- ΣΕ ΚΑΘΕ ΦΩΤΟ ΝΑ ΓΡΑΦΕΙ ΜΕ ΛΕΥΚΑ ΓΡΑΜΜΑΤΑ ΠΑΝΩ ΑΡΙΣΤΕΡΑ ΤΟ STUDIO ΚΑΙ ΤΟ ΔΩΜΑΤΙΟ, ΠΧ, 1Α - Υπνοδωμάτιο/Σαλόνι 2 ΚΛΠ, ΤΟ ΙΔΙΟ ΝΑ ΓΙΝΕΙ ΚΑΙ ΣΤΑ ΑΓΓΛΙΚΑ</w:t>
      </w:r>
    </w:p>
    <w:p w:rsidR="0067717B" w:rsidRPr="00BE5FD7" w:rsidRDefault="0067717B" w:rsidP="00C30807">
      <w:r>
        <w:t>- ΑΝΑ ΠΑΣΑ ΣΤΙΓΜΗ ΟΤΑΝ ΠΑΤΑΣ ΣΤΟ ΣΗΜΑΤΑΚΙ ΤΩΝ SMART STUDIOS ΝΑ ΣΕ ΠΗΓΑΙΝΕΙ ΣΤΗΝ ΑΡΧΙΚΗ</w:t>
      </w:r>
      <w:r w:rsidRPr="00BE5FD7">
        <w:t xml:space="preserve">  ----</w:t>
      </w:r>
      <w:r w:rsidRPr="00BE5FD7">
        <w:rPr>
          <w:color w:val="FF0000"/>
          <w:lang w:val="en-US"/>
        </w:rPr>
        <w:t>DONE</w:t>
      </w:r>
    </w:p>
    <w:p w:rsidR="0067717B" w:rsidRPr="00BE5FD7" w:rsidRDefault="0067717B" w:rsidP="00C30807">
      <w:r>
        <w:t>- ΣΤΗΝ INTRO ΠΡΙΝ ΜΠΕΙΣ ΣΤΟ SITE, ΝΑ ΜΠΟΡΕΙΣ ΝΑ ΠΑΤΑΣ ΚΑΙ ΤΟ ΣΗΜΑ ΤΩΝ SMART STUDIOS ΓΙΑ ΝΑ ΚΑΝΕΙΣ ENTER</w:t>
      </w:r>
      <w:r w:rsidRPr="00BE5FD7">
        <w:t xml:space="preserve"> </w:t>
      </w:r>
    </w:p>
    <w:p w:rsidR="0067717B" w:rsidRPr="00BE5FD7" w:rsidRDefault="0067717B" w:rsidP="00C30807">
      <w:r>
        <w:t>- ΣΤΗΝ ΣΕΛΙΔΑ ΠΑΡΟΧΕΣ ΝΑ ΜΠΕΙ ΤΟ ΣΗΜΑ ΤΩΝ SMART STUDIOS ΣΤΟ ΜΕΓΕΘΟΣ ΠΟΥ ΕΙΝΑΙ ΚΑΙ ΑΥΤΟ ΠΟΥ ΕΙΝΑΙ ΠΑΝΩ ΑΡΙΣΤΕΡΑ ΣΤΟ ΚΕΝΤΡΟ ΤΟΥ ΠΛΑΙΣΙΟΥ ΠΟΥ ΕΙΝΑΙ ΓΡΑΜΜΕΝΕΣ ΟΙ ΠΑΡΟΧΕΣ</w:t>
      </w:r>
      <w:r w:rsidRPr="00BE5FD7">
        <w:t xml:space="preserve"> </w:t>
      </w:r>
    </w:p>
    <w:p w:rsidR="0067717B" w:rsidRDefault="0067717B" w:rsidP="00C30807">
      <w:r>
        <w:t>- ΣΤΗΝ ΣΕΛΙΔΑ ΧΑΡΤΗΣ ΕΚΕΙ ΠΟΥ ΛΕΕΙ ¨ΔΕΙΤΕ ΑΝΑΛΥΤΙΚΑ ΣΤΟ GOOGLE MAPS¨ ΝΑ ΓΙΝΕΙ "ΚΛΙΚ ΕΔΩ ΓΙΑ GOOGLE MAP¨</w:t>
      </w:r>
    </w:p>
    <w:p w:rsidR="0067717B" w:rsidRPr="00D73F43" w:rsidRDefault="0067717B" w:rsidP="00C30807">
      <w:r>
        <w:t>- ΣΤΗΝ ΣΕΛΙΔΑ STUDIOS Η ΠΡΟΤΑΣΗ ¨ΤΑ ΜΗΝΙΑΙΑ... ΚΑΘΕ STUDIO¨ ΝΑ ΓΙΝΕΙ ¨Tα μηνιαία μισθώματα ξεκινούν από πολύ χαμηλές τιμές, ιδιαίτερα σε περίπτωση συγκατοίκησης, και μπορούν να γίνουν ακόμα πιο χαμηλές στην περίπτωση που κάποιος φοιτητής έχει πάρει κάποιο από τα πακέτα "Smart-Deal".( τα γραμματα smart-deal na klikaronte kai na se pigenoun stin enotita smart deal )</w:t>
      </w:r>
      <w:r w:rsidRPr="00D73F43">
        <w:t xml:space="preserve"> ----</w:t>
      </w:r>
      <w:r w:rsidRPr="00BE5FD7">
        <w:rPr>
          <w:color w:val="FF0000"/>
          <w:lang w:val="en-US"/>
        </w:rPr>
        <w:t>DONE</w:t>
      </w:r>
      <w:r w:rsidRPr="00D73F43">
        <w:t xml:space="preserve"> (</w:t>
      </w:r>
      <w:r>
        <w:rPr>
          <w:lang w:val="en-US"/>
        </w:rPr>
        <w:t>ENGLISH</w:t>
      </w:r>
      <w:r w:rsidRPr="00D73F43">
        <w:t xml:space="preserve"> </w:t>
      </w:r>
      <w:r>
        <w:rPr>
          <w:lang w:val="en-US"/>
        </w:rPr>
        <w:t>TEXT</w:t>
      </w:r>
      <w:r w:rsidRPr="00D73F43">
        <w:t>?)</w:t>
      </w:r>
    </w:p>
    <w:p w:rsidR="0067717B" w:rsidRPr="00B104A5" w:rsidRDefault="0067717B" w:rsidP="00C30807">
      <w:r>
        <w:t>- ΝΑ ΚΑΝΟΥΜΕ ΑΛΛΗ ΜΙΑ ΕΝΟΤΗΤΑ ΑΝΑΜΕΣΑ ΣΤΑ STUDIOS ΚΑΙ ΣΤΗΝ ΕΠΙΚΟΙΝΩΝΙΑ ΠΟΥ ΘΑ ΛΕΓΕΤΕ "Smart-Deal"</w:t>
      </w:r>
      <w:r w:rsidRPr="00B104A5">
        <w:t xml:space="preserve">   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>
      <w:r>
        <w:t>- ΣΤΗΝ ΕΝΟΤΗΤΑ Smart-Deal ΘΑ ΓΡΑΦΤΟΥΝ ΤΑ ΠΑΡΑΚΑΤΩ:</w:t>
      </w:r>
    </w:p>
    <w:p w:rsidR="0067717B" w:rsidRDefault="0067717B" w:rsidP="00C30807">
      <w:r>
        <w:t>" Σε αυτή την ενότητα θα υπάρχουν ανά τακτά χρονικά διαστήματα διάφορες προσφορές που θα κάνουν τα Smart Studios προς τους φοιτητές.</w:t>
      </w:r>
    </w:p>
    <w:p w:rsidR="0067717B" w:rsidRDefault="0067717B" w:rsidP="00C30807"/>
    <w:p w:rsidR="0067717B" w:rsidRDefault="0067717B" w:rsidP="00C30807">
      <w:r>
        <w:t>Smart-Deal 1:</w:t>
      </w:r>
    </w:p>
    <w:p w:rsidR="0067717B" w:rsidRDefault="0067717B" w:rsidP="00C30807"/>
    <w:p w:rsidR="0067717B" w:rsidRDefault="0067717B" w:rsidP="00C30807">
      <w:r>
        <w:t>Φέρε μας εσύ τον συγκάτοικό σου και κερδίστε από ένα μήνα δωρεάν διαμονής ο καθένας!!!</w:t>
      </w:r>
    </w:p>
    <w:p w:rsidR="0067717B" w:rsidRDefault="0067717B" w:rsidP="00C30807">
      <w:r>
        <w:t>Αρκεί να είσαι φοιτητής, να μας προτείνεις τον συγκάτοικό σου εσύ και να συμπληρώσετεμε τον φίλο σου δυετές συμβόλαιο με εμάς!*</w:t>
      </w:r>
    </w:p>
    <w:p w:rsidR="0067717B" w:rsidRDefault="0067717B" w:rsidP="00C30807"/>
    <w:p w:rsidR="0067717B" w:rsidRDefault="0067717B" w:rsidP="00C30807">
      <w:r>
        <w:t>*Το συμβόλαιο πρέπει να τηρηθεί, τα έπιπλα και η ηλεκτρικές συσκευές πρέπει να μην έχουν υποστεί ζημιές πέραν του φυσιολογικού, οι καταβολές των ενοικίων πρέπει να γίνονται αυστηρά απο 1η εως 5η του κάθε μήνα.</w:t>
      </w:r>
    </w:p>
    <w:p w:rsidR="0067717B" w:rsidRDefault="0067717B" w:rsidP="00C30807"/>
    <w:p w:rsidR="0067717B" w:rsidRDefault="0067717B" w:rsidP="00C30807">
      <w:r>
        <w:t>Smart-Deal 2:</w:t>
      </w:r>
    </w:p>
    <w:p w:rsidR="0067717B" w:rsidRDefault="0067717B" w:rsidP="00C30807"/>
    <w:p w:rsidR="0067717B" w:rsidRDefault="0067717B" w:rsidP="00C30807">
      <w:r>
        <w:t>Φέρε μας εσύ τον συγκάτοικό σου και κερδίστε από μισό μήνα δωρεάν διαμονής ο καθένας!!!</w:t>
      </w:r>
    </w:p>
    <w:p w:rsidR="0067717B" w:rsidRDefault="0067717B" w:rsidP="00C30807">
      <w:r>
        <w:t>Αρκεί να είσαι φοιτητής, να μας προτείνεις τον συγκάτοικό σου εσύ και να συμπληρώσετε με τον φίλο σου συμβόλαιο ενός έτους με εμάς!</w:t>
      </w:r>
    </w:p>
    <w:p w:rsidR="0067717B" w:rsidRDefault="0067717B" w:rsidP="00C30807"/>
    <w:p w:rsidR="0067717B" w:rsidRPr="00BE5FD7" w:rsidRDefault="0067717B" w:rsidP="00C30807">
      <w:r>
        <w:t>*Το συμβόλαιο πρέπει να τηρηθεί, τα έπιπλα και η ηλεκτρικές συσκευές πρέπει να μην έχουν υποστεί ζημιές πέραν του φυσιολογικού, οι καταβολές των ενοικίων πρέπει να γίνονται αυστηρά απο 1η εως 5η του κάθε μήνα.</w:t>
      </w:r>
      <w:r w:rsidRPr="00BE5FD7">
        <w:t xml:space="preserve"> 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/>
    <w:p w:rsidR="0067717B" w:rsidRDefault="0067717B" w:rsidP="00C30807">
      <w:r>
        <w:t>- Η ΑΡΧΙΚΗ ΝΑ ΑΛΛΑΞΕΙ, ΝΑ ΒΓΑΛΕΙΣ ΤΗΝ ΦΩΤΟ ΠΟΥ ΕΧΟΥΜΕ ( ΜΕΡΑ/ΝΥΧΤΑ ) ΚΑΙ ΝΑ ΜΠΕΙ ΕΝΑ ΚΕΙΜΕΝΟ ΠΟΥ ΘΑ ΛΕΕΙ ΤΑ ΕΞΗΣ:</w:t>
      </w:r>
    </w:p>
    <w:p w:rsidR="0067717B" w:rsidRDefault="0067717B" w:rsidP="00C30807"/>
    <w:p w:rsidR="0067717B" w:rsidRDefault="0067717B" w:rsidP="00C30807">
      <w:r>
        <w:t>"Καλωσήλθατε στον κόσμο των Smart Studios!</w:t>
      </w:r>
    </w:p>
    <w:p w:rsidR="0067717B" w:rsidRDefault="0067717B" w:rsidP="00C30807"/>
    <w:p w:rsidR="0067717B" w:rsidRDefault="0067717B" w:rsidP="00C30807">
      <w:r>
        <w:t>Η καλύτερη και πιο "Smart" λύση στη φοιτητική στέγαση.</w:t>
      </w:r>
    </w:p>
    <w:p w:rsidR="0067717B" w:rsidRDefault="0067717B" w:rsidP="00C30807"/>
    <w:p w:rsidR="0067717B" w:rsidRDefault="0067717B" w:rsidP="00C30807"/>
    <w:p w:rsidR="0067717B" w:rsidRDefault="0067717B" w:rsidP="00C30807">
      <w:r>
        <w:t xml:space="preserve">Τελευταία νέα: </w:t>
      </w:r>
    </w:p>
    <w:p w:rsidR="0067717B" w:rsidRDefault="0067717B" w:rsidP="00C30807"/>
    <w:p w:rsidR="0067717B" w:rsidRPr="00B104A5" w:rsidRDefault="0067717B" w:rsidP="00C30807">
      <w:r>
        <w:t>- Smart-Deals: Δείτε τις καινούργιες μας προσφορές και κερδίστε δωρεάν μήνες διαμονής"</w:t>
      </w:r>
      <w:r w:rsidRPr="00B104A5">
        <w:t xml:space="preserve"> -----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/>
    <w:p w:rsidR="0067717B" w:rsidRPr="00B104A5" w:rsidRDefault="0067717B" w:rsidP="00C30807">
      <w:r>
        <w:t>ΔΕΞΙΑ ΚΑΤΩ ΑΠΟ ΤΟ ΣΗΜΑΤΑΚΙ ΜΑΣ ΘΑ ΥΠΑΡΧΕΙ ΠΑΛΙ ΤΟ ΣΗΜΑ ΠΟΥ ΔΕΝ ΘΑ ΓΡΑΦΕΙ ΟΜΩΣ SMART-STUDIOS ΜΕΣΑ ΣΤΟΝ ΚΥΚΛΟ, ΘΑ ΓΡΑΦΕΙ "William King Project" ΚΑΙ ΑΠΟ ΚΑΤΩ ΑΛΛΟ ΕΝΑ ΙΔΙΟ ΣΗΜΑΤΑΚΙ ΠΟΥ ΘΑ ΓΡΑΦΕΙ "Ampelokipoi Project"</w:t>
      </w:r>
      <w:r w:rsidRPr="00B104A5">
        <w:t xml:space="preserve">  ----</w:t>
      </w:r>
      <w:r w:rsidRPr="00BE5FD7">
        <w:rPr>
          <w:color w:val="FF0000"/>
          <w:lang w:val="en-US"/>
        </w:rPr>
        <w:t>DONE</w:t>
      </w:r>
    </w:p>
    <w:p w:rsidR="0067717B" w:rsidRDefault="0067717B" w:rsidP="00C30807"/>
    <w:p w:rsidR="0067717B" w:rsidRDefault="0067717B" w:rsidP="00C30807">
      <w:r>
        <w:t>ΑΜΑ ΠΑΤΑΣ ΣΤΟ ΕΙΚΟΝΙΔΙΟ WILLIAM KING PROJECT ΘΑ ΣΕ ΠΗΓΑΙΝΕΙ ΕΚΕΙ ΠΟΥ ΣΕ ΠΗΓΑΙΝΕΙ ΤΩΡΑ Η ΤΩΡΙΝΗ ΑΡΧΙΚΗ, ΜΕ ΤΗΝ ΦΩΤΟ ΜΕΡΑ-ΝΥΧΤΑ ΤΟΥ ΚΤΗΡΙΟΥ.</w:t>
      </w:r>
    </w:p>
    <w:p w:rsidR="0067717B" w:rsidRDefault="0067717B" w:rsidP="00C30807">
      <w:r>
        <w:t>ΑΜΑ ΠΑΤΑΣ ΣΤΟ ΕΙΚΟΝΙΔΙΟ AMPELOKIPOI PROJECT ΘΑ ΒΓΑΖΕΙ ΔΙΠΛΑ ΣΤΟ ΠΛΑΙΣΙΟ ΠΟΥ ΤΩΡΑ ΕΙΝΑΙ ΡΟΖ ΚΑΙ ΘΑ ΤΗΝ ΚΑΝΟΥΜΕ ΔΙΑΦΑΝΗ ΓΚΡΙ ΤΑ ΕΞΗΣ:</w:t>
      </w:r>
    </w:p>
    <w:p w:rsidR="0067717B" w:rsidRDefault="0067717B" w:rsidP="00C30807">
      <w:r>
        <w:t xml:space="preserve">"Ampelokipoi Project: </w:t>
      </w:r>
    </w:p>
    <w:p w:rsidR="0067717B" w:rsidRDefault="0067717B" w:rsidP="00C30807"/>
    <w:p w:rsidR="0067717B" w:rsidRDefault="0067717B" w:rsidP="00C30807">
      <w:r>
        <w:t>Μόλις ένα λεπτό με τα πόδια από το Μετρό των Αμπελοκήπων το μελλοντικό μας project είναι προ των πυλών!</w:t>
      </w:r>
    </w:p>
    <w:p w:rsidR="0067717B" w:rsidRDefault="0067717B" w:rsidP="00C30807"/>
    <w:p w:rsidR="0067717B" w:rsidRDefault="0067717B" w:rsidP="00C30807">
      <w:r>
        <w:t>Με στόχο την όλο και αυξανόμενη ζήτηση ολοκληρομένων φοιτητικών λύσεων , και με γνώμονα την άνεση και την πολυτέλεια του φοιτητή συνεχίζουμε την επιτυχημένη αυτή ιδέα και σε άλλες "φοιτητοκατοικημένες" περιοχές.</w:t>
      </w:r>
    </w:p>
    <w:p w:rsidR="0067717B" w:rsidRDefault="0067717B" w:rsidP="00C30807"/>
    <w:p w:rsidR="0067717B" w:rsidRPr="00BE5FD7" w:rsidRDefault="0067717B" w:rsidP="00C30807">
      <w:r>
        <w:t>Σύντομα κοντά σας με περισσότερα νέα..." ΚΑΙ ΕΠΙΣΗΣ ΘΑ ΕΧΕΙ ΚΑΙ ΜΙΑ ΦΩΤΟ ΠΟΥ ΘΑ ΣΟΥ ΣΤΕΙΛΩ ΕΓΩ</w:t>
      </w:r>
      <w:r w:rsidRPr="00BE5FD7">
        <w:t xml:space="preserve">   ----- </w:t>
      </w:r>
      <w:r w:rsidRPr="00BE5FD7">
        <w:rPr>
          <w:color w:val="FF0000"/>
          <w:lang w:val="en-US"/>
        </w:rPr>
        <w:t>SEMI</w:t>
      </w:r>
      <w:r w:rsidRPr="00BE5FD7">
        <w:rPr>
          <w:color w:val="FF0000"/>
        </w:rPr>
        <w:t xml:space="preserve"> </w:t>
      </w:r>
      <w:r w:rsidRPr="00BE5FD7">
        <w:rPr>
          <w:color w:val="FF0000"/>
          <w:lang w:val="en-US"/>
        </w:rPr>
        <w:t>DONE</w:t>
      </w:r>
    </w:p>
    <w:p w:rsidR="0067717B" w:rsidRDefault="0067717B" w:rsidP="00C30807"/>
    <w:p w:rsidR="0067717B" w:rsidRPr="00060E59" w:rsidRDefault="0067717B" w:rsidP="00C30807">
      <w:r>
        <w:t>- ΕΠΙΣΗΣ ΘΕΛΩ ΝΑ ΜΟΥ ΦΤΙΑΞΕΙΣ EMAIL ΠΟΥ ΝΑ ΕΙΝΑΙ ΚΑΠΩΣ ETSI INFO@SMART-STUDIOS.GR ΚΑΙ ΝΑ ΜΠΕΙ ΑΥΤΟ ΤΟ EMAIL ΣΤΗΝ ΣΕΛΙΔΑ ΕΠΙΚΟΙΝΩΝΙΑ</w:t>
      </w:r>
      <w:r w:rsidRPr="00060E59">
        <w:t xml:space="preserve"> ---</w:t>
      </w:r>
      <w:r w:rsidRPr="00BE5FD7">
        <w:rPr>
          <w:color w:val="FF0000"/>
          <w:lang w:val="en-US"/>
        </w:rPr>
        <w:t>DONE</w:t>
      </w:r>
    </w:p>
    <w:p w:rsidR="0067717B" w:rsidRPr="00D35A21" w:rsidRDefault="0067717B" w:rsidP="00C30807">
      <w:r>
        <w:t>- ΝΑ ΜΠΕΙ ΔΙΠΛΑ ΑΠΟ ΤΗΝ ΕΠΙΚΟΙΝΩΝΙΑ ΣΑΝ ΤΕΛΕΥΤΑΙΟ Η ΕΝΟΤΗΤΑ "Links" ΠΟΥ ΘΑ ΔΟΥΜΕ ΛΙΓΟ ΑΡΓΟΤΕΡΑ ΤΙ ΘΑ ΚΑΝΟΥΜΕ LINK.</w:t>
      </w:r>
      <w:r w:rsidRPr="00060E59">
        <w:t xml:space="preserve">  </w:t>
      </w:r>
      <w:r w:rsidRPr="00D35A21">
        <w:t>----</w:t>
      </w:r>
      <w:r w:rsidRPr="00BE5FD7">
        <w:rPr>
          <w:color w:val="FF0000"/>
          <w:lang w:val="en-US"/>
        </w:rPr>
        <w:t>DONE</w:t>
      </w:r>
    </w:p>
    <w:p w:rsidR="0067717B" w:rsidRPr="00D35A21" w:rsidRDefault="0067717B" w:rsidP="00C30807">
      <w:r>
        <w:t>- ΚΑΙ ΝΑ ΒΑΛΟΥΜΕ ΚΑΙ ΑΛΛΗ ΜΙΑ ΕΝΟΤΗΤΑ ΠΟΥ ΘΑ ΛΕΕΙ "Έντυπος Τύπος" ΠΟΥ ΘΑ ΧΡΗΣΙΜΟΠΟΙΗΘΕΙ ΑΡΓΟΤΕΡΑ</w:t>
      </w:r>
      <w:r w:rsidRPr="00D35A21">
        <w:t xml:space="preserve">   ----</w:t>
      </w:r>
      <w:r w:rsidRPr="00BE5FD7">
        <w:rPr>
          <w:color w:val="FF0000"/>
          <w:lang w:val="en-US"/>
        </w:rPr>
        <w:t>DONE</w:t>
      </w:r>
    </w:p>
    <w:p w:rsidR="0067717B" w:rsidRPr="000440E5" w:rsidRDefault="0067717B" w:rsidP="00C30807">
      <w:r>
        <w:t>- στην σελιδα studios. "hlektrika matia....skeyh" να γινει "ηλεκτρικα ματια και αποροφητηρας".</w:t>
      </w:r>
      <w:r w:rsidRPr="00D35A21">
        <w:t xml:space="preserve"> -</w:t>
      </w:r>
      <w:r w:rsidRPr="000440E5">
        <w:t>---</w:t>
      </w:r>
      <w:r w:rsidRPr="00BE5FD7">
        <w:rPr>
          <w:color w:val="FF0000"/>
          <w:lang w:val="en-US"/>
        </w:rPr>
        <w:t>DONE</w:t>
      </w:r>
    </w:p>
    <w:p w:rsidR="0067717B" w:rsidRPr="00146700" w:rsidRDefault="0067717B" w:rsidP="00C30807">
      <w:r>
        <w:t>- ΣΤΗΝ ΣΕΛΙΔΑ ΕΠΙΚΟΙΝΩΝΙΑ ΝΑ ΓΡΑΨΟΥΜΕ ΕΠΙΣΗΣ " Γνωρίστε μας και στο Facebook ( και διπλα να εχουμε το Link)"</w:t>
      </w:r>
      <w:r w:rsidRPr="00146700">
        <w:t xml:space="preserve"> ----</w:t>
      </w:r>
      <w:r w:rsidRPr="00BE5FD7">
        <w:rPr>
          <w:color w:val="FF0000"/>
          <w:lang w:val="en-US"/>
        </w:rPr>
        <w:t>DONE</w:t>
      </w:r>
    </w:p>
    <w:sectPr w:rsidR="0067717B" w:rsidRPr="00146700" w:rsidSect="008E03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807"/>
    <w:rsid w:val="000440E5"/>
    <w:rsid w:val="00060E59"/>
    <w:rsid w:val="00146700"/>
    <w:rsid w:val="0028251F"/>
    <w:rsid w:val="00324CEB"/>
    <w:rsid w:val="004F7355"/>
    <w:rsid w:val="0067717B"/>
    <w:rsid w:val="0073440E"/>
    <w:rsid w:val="00803521"/>
    <w:rsid w:val="008E0393"/>
    <w:rsid w:val="00970ACE"/>
    <w:rsid w:val="00A96FDB"/>
    <w:rsid w:val="00B104A5"/>
    <w:rsid w:val="00BE5FD7"/>
    <w:rsid w:val="00C30807"/>
    <w:rsid w:val="00C50F24"/>
    <w:rsid w:val="00D35A21"/>
    <w:rsid w:val="00D7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9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378</TotalTime>
  <Pages>4</Pages>
  <Words>759</Words>
  <Characters>4102</Characters>
  <Application>Microsoft Office Outlook</Application>
  <DocSecurity>0</DocSecurity>
  <Lines>0</Lines>
  <Paragraphs>0</Paragraphs>
  <ScaleCrop>false</ScaleCrop>
  <Company>Hermano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Bernone</dc:creator>
  <cp:keywords/>
  <dc:description/>
  <cp:lastModifiedBy>SyMpToM</cp:lastModifiedBy>
  <cp:revision>12</cp:revision>
  <dcterms:created xsi:type="dcterms:W3CDTF">2011-01-22T16:25:00Z</dcterms:created>
  <dcterms:modified xsi:type="dcterms:W3CDTF">2011-02-21T17:43:00Z</dcterms:modified>
</cp:coreProperties>
</file>